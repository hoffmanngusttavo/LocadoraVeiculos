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753" w:type="pct"/>
        <w:tblInd w:w="-459" w:type="dxa"/>
        <w:tblLook w:val="01E0"/>
      </w:tblPr>
      <w:tblGrid>
        <w:gridCol w:w="2118"/>
        <w:gridCol w:w="5395"/>
        <w:gridCol w:w="3826"/>
      </w:tblGrid>
      <w:tr w:rsidR="00B305D7" w:rsidRPr="00442DE8" w:rsidTr="00DA0B73">
        <w:tc>
          <w:tcPr>
            <w:tcW w:w="5000" w:type="pct"/>
            <w:gridSpan w:val="3"/>
            <w:tcBorders>
              <w:left w:val="nil"/>
            </w:tcBorders>
            <w:shd w:val="clear" w:color="auto" w:fill="1F497D" w:themeFill="text2"/>
          </w:tcPr>
          <w:p w:rsidR="00B305D7" w:rsidRPr="00976FCA" w:rsidRDefault="001F6939" w:rsidP="00DA0B73">
            <w:pPr>
              <w:spacing w:before="40" w:after="40"/>
              <w:jc w:val="center"/>
              <w:rPr>
                <w:rFonts w:ascii="Arial Black" w:hAnsi="Arial Black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 Black" w:hAnsi="Arial Black" w:cs="Arial"/>
                <w:b/>
                <w:color w:val="FFFFFF" w:themeColor="background1"/>
                <w:sz w:val="28"/>
                <w:szCs w:val="28"/>
              </w:rPr>
              <w:t>Locadora Veículos</w:t>
            </w:r>
          </w:p>
        </w:tc>
      </w:tr>
      <w:tr w:rsidR="00B305D7" w:rsidRPr="00E530A1" w:rsidTr="00DA0B73">
        <w:tc>
          <w:tcPr>
            <w:tcW w:w="5000" w:type="pct"/>
            <w:gridSpan w:val="3"/>
          </w:tcPr>
          <w:p w:rsidR="00B305D7" w:rsidRPr="00976FCA" w:rsidRDefault="001F6939" w:rsidP="00DA0B73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Documentação Técnica</w:t>
            </w:r>
          </w:p>
        </w:tc>
      </w:tr>
      <w:tr w:rsidR="00B305D7" w:rsidRPr="00E530A1" w:rsidTr="00DA0B73">
        <w:tc>
          <w:tcPr>
            <w:tcW w:w="934" w:type="pct"/>
          </w:tcPr>
          <w:p w:rsidR="00B305D7" w:rsidRPr="00E530A1" w:rsidRDefault="00B305D7" w:rsidP="00DA0B73">
            <w:pPr>
              <w:rPr>
                <w:rFonts w:ascii="Arial" w:hAnsi="Arial" w:cs="Arial"/>
              </w:rPr>
            </w:pPr>
            <w:r w:rsidRPr="00E530A1">
              <w:rPr>
                <w:rFonts w:ascii="Arial" w:hAnsi="Arial" w:cs="Arial"/>
              </w:rPr>
              <w:t>Preparado por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379" w:type="pct"/>
          </w:tcPr>
          <w:p w:rsidR="00B305D7" w:rsidRPr="00E530A1" w:rsidRDefault="001F6939" w:rsidP="00DA0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Gustavo Hoffmann</w:t>
            </w:r>
          </w:p>
        </w:tc>
        <w:tc>
          <w:tcPr>
            <w:tcW w:w="1687" w:type="pct"/>
          </w:tcPr>
          <w:p w:rsidR="00B305D7" w:rsidRPr="00E530A1" w:rsidRDefault="00B305D7" w:rsidP="001F69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Data: </w:t>
            </w:r>
            <w:r w:rsidR="001F6939">
              <w:rPr>
                <w:rFonts w:ascii="Arial" w:hAnsi="Arial" w:cs="Arial"/>
              </w:rPr>
              <w:t>26/03/2017</w:t>
            </w:r>
          </w:p>
        </w:tc>
      </w:tr>
      <w:tr w:rsidR="002A724D" w:rsidRPr="00E530A1" w:rsidTr="00DA0B73">
        <w:tc>
          <w:tcPr>
            <w:tcW w:w="934" w:type="pct"/>
          </w:tcPr>
          <w:p w:rsidR="002A724D" w:rsidRPr="00E530A1" w:rsidRDefault="002A724D" w:rsidP="00F068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Versão: </w:t>
            </w:r>
          </w:p>
        </w:tc>
        <w:tc>
          <w:tcPr>
            <w:tcW w:w="2379" w:type="pct"/>
          </w:tcPr>
          <w:p w:rsidR="002A724D" w:rsidRPr="00E530A1" w:rsidRDefault="002A724D" w:rsidP="00F0682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687" w:type="pct"/>
          </w:tcPr>
          <w:p w:rsidR="002A724D" w:rsidRPr="00E530A1" w:rsidRDefault="002A724D" w:rsidP="001F6939">
            <w:pPr>
              <w:rPr>
                <w:rFonts w:ascii="Arial" w:hAnsi="Arial" w:cs="Arial"/>
              </w:rPr>
            </w:pPr>
          </w:p>
        </w:tc>
      </w:tr>
    </w:tbl>
    <w:p w:rsidR="00A25158" w:rsidRDefault="00A25158" w:rsidP="00B26349">
      <w:pPr>
        <w:rPr>
          <w:u w:val="single"/>
        </w:rPr>
      </w:pPr>
      <w:bookmarkStart w:id="0" w:name="_MON_1409932783"/>
      <w:bookmarkStart w:id="1" w:name="_MON_1409932803"/>
      <w:bookmarkStart w:id="2" w:name="_MON_1409932811"/>
      <w:bookmarkStart w:id="3" w:name="_MON_1409932836"/>
      <w:bookmarkStart w:id="4" w:name="_MON_1409932848"/>
      <w:bookmarkStart w:id="5" w:name="_MON_1409932912"/>
      <w:bookmarkStart w:id="6" w:name="_MON_1409932954"/>
      <w:bookmarkStart w:id="7" w:name="_MON_1409933012"/>
      <w:bookmarkStart w:id="8" w:name="_MON_1409933157"/>
      <w:bookmarkStart w:id="9" w:name="_MON_1409933167"/>
      <w:bookmarkStart w:id="10" w:name="_MON_1409933175"/>
      <w:bookmarkStart w:id="11" w:name="_MON_1409932609"/>
      <w:bookmarkStart w:id="12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3970B3" w:rsidRDefault="003970B3" w:rsidP="00B26349">
      <w:pPr>
        <w:rPr>
          <w:u w:val="single"/>
        </w:rPr>
      </w:pPr>
    </w:p>
    <w:p w:rsidR="003970B3" w:rsidRPr="008E767C" w:rsidRDefault="00AE6DCC" w:rsidP="00B26349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1.</w:t>
      </w:r>
      <w:proofErr w:type="gramEnd"/>
      <w:r w:rsidR="003970B3" w:rsidRPr="003970B3">
        <w:rPr>
          <w:b/>
          <w:sz w:val="32"/>
          <w:szCs w:val="32"/>
          <w:u w:val="single"/>
        </w:rPr>
        <w:t>Descrição do Projeto:</w:t>
      </w:r>
    </w:p>
    <w:p w:rsidR="003970B3" w:rsidRDefault="003970B3" w:rsidP="00B26349">
      <w:r>
        <w:t>Este projeto tem como objetivo o cadastramento de veículos para uma locadora, tendo a possibilidade de fazer um registro novo, edição, remoção e visualização de todos os veículos registrados.</w:t>
      </w:r>
    </w:p>
    <w:p w:rsidR="008E767C" w:rsidRDefault="008E767C" w:rsidP="00B26349"/>
    <w:p w:rsidR="008E767C" w:rsidRPr="008E767C" w:rsidRDefault="00AE6DCC" w:rsidP="00B26349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2.</w:t>
      </w:r>
      <w:proofErr w:type="gramEnd"/>
      <w:r w:rsidR="008E767C">
        <w:rPr>
          <w:b/>
          <w:sz w:val="32"/>
          <w:szCs w:val="32"/>
          <w:u w:val="single"/>
        </w:rPr>
        <w:t>Cronograma</w:t>
      </w:r>
      <w:r w:rsidR="008E767C" w:rsidRPr="003970B3">
        <w:rPr>
          <w:b/>
          <w:sz w:val="32"/>
          <w:szCs w:val="32"/>
          <w:u w:val="single"/>
        </w:rPr>
        <w:t>:</w:t>
      </w:r>
      <w:r w:rsidR="008E767C">
        <w:rPr>
          <w:b/>
          <w:sz w:val="32"/>
          <w:szCs w:val="32"/>
          <w:u w:val="single"/>
        </w:rPr>
        <w:t xml:space="preserve"> </w:t>
      </w:r>
    </w:p>
    <w:p w:rsidR="008E767C" w:rsidRDefault="008E767C" w:rsidP="00B26349">
      <w:pPr>
        <w:rPr>
          <w:u w:val="single"/>
        </w:rPr>
      </w:pPr>
      <w:proofErr w:type="spellStart"/>
      <w:r>
        <w:rPr>
          <w:u w:val="single"/>
        </w:rPr>
        <w:t>Ínicio</w:t>
      </w:r>
      <w:proofErr w:type="spellEnd"/>
      <w:r>
        <w:rPr>
          <w:u w:val="single"/>
        </w:rPr>
        <w:t>: 24/03/2017</w:t>
      </w:r>
    </w:p>
    <w:p w:rsidR="008E767C" w:rsidRDefault="008E767C" w:rsidP="00B26349">
      <w:pPr>
        <w:rPr>
          <w:u w:val="single"/>
        </w:rPr>
      </w:pPr>
      <w:r>
        <w:rPr>
          <w:u w:val="single"/>
        </w:rPr>
        <w:t>Término: 26/03/2017</w:t>
      </w:r>
    </w:p>
    <w:p w:rsidR="008E767C" w:rsidRDefault="008E767C" w:rsidP="00B26349">
      <w:pPr>
        <w:rPr>
          <w:u w:val="single"/>
        </w:rPr>
      </w:pPr>
    </w:p>
    <w:p w:rsidR="008E767C" w:rsidRDefault="00AE6DCC" w:rsidP="00B26349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3.</w:t>
      </w:r>
      <w:proofErr w:type="gramEnd"/>
      <w:r w:rsidR="008E767C">
        <w:rPr>
          <w:b/>
          <w:sz w:val="32"/>
          <w:szCs w:val="32"/>
          <w:u w:val="single"/>
        </w:rPr>
        <w:t>Requisitos:</w:t>
      </w:r>
    </w:p>
    <w:p w:rsidR="008E767C" w:rsidRPr="008E767C" w:rsidRDefault="008E767C" w:rsidP="008E767C">
      <w:pPr>
        <w:pStyle w:val="PargrafodaLista"/>
        <w:numPr>
          <w:ilvl w:val="0"/>
          <w:numId w:val="4"/>
        </w:numPr>
        <w:rPr>
          <w:u w:val="single"/>
        </w:rPr>
      </w:pPr>
      <w:r>
        <w:t>Deverá ser possível cadastrar, visualizar, remover e editar os veículos.</w:t>
      </w:r>
    </w:p>
    <w:p w:rsidR="008E767C" w:rsidRPr="008E767C" w:rsidRDefault="008E767C" w:rsidP="008E767C">
      <w:pPr>
        <w:pStyle w:val="PargrafodaLista"/>
        <w:numPr>
          <w:ilvl w:val="0"/>
          <w:numId w:val="4"/>
        </w:numPr>
        <w:rPr>
          <w:u w:val="single"/>
        </w:rPr>
      </w:pPr>
      <w:r>
        <w:t>O cadastro será apenas dos automóveis.</w:t>
      </w:r>
    </w:p>
    <w:p w:rsidR="008E767C" w:rsidRPr="008E767C" w:rsidRDefault="008E767C" w:rsidP="008E767C">
      <w:pPr>
        <w:pStyle w:val="PargrafodaLista"/>
        <w:numPr>
          <w:ilvl w:val="0"/>
          <w:numId w:val="4"/>
        </w:numPr>
        <w:rPr>
          <w:u w:val="single"/>
        </w:rPr>
      </w:pPr>
      <w:r>
        <w:t>É necessária a validação dos campos.</w:t>
      </w:r>
    </w:p>
    <w:p w:rsidR="008E767C" w:rsidRPr="008E767C" w:rsidRDefault="008E767C" w:rsidP="008E767C">
      <w:pPr>
        <w:pStyle w:val="PargrafodaLista"/>
        <w:numPr>
          <w:ilvl w:val="0"/>
          <w:numId w:val="4"/>
        </w:numPr>
        <w:rPr>
          <w:u w:val="single"/>
        </w:rPr>
      </w:pPr>
      <w:r>
        <w:t>Deverá ter controle de paginação na tabela.</w:t>
      </w:r>
    </w:p>
    <w:p w:rsidR="008E767C" w:rsidRPr="008E767C" w:rsidRDefault="008E767C" w:rsidP="008E767C">
      <w:pPr>
        <w:pStyle w:val="PargrafodaLista"/>
        <w:numPr>
          <w:ilvl w:val="0"/>
          <w:numId w:val="4"/>
        </w:numPr>
        <w:rPr>
          <w:u w:val="single"/>
        </w:rPr>
      </w:pPr>
      <w:r>
        <w:t>Não deve ser utilizado banco de dados.</w:t>
      </w:r>
    </w:p>
    <w:p w:rsidR="008E767C" w:rsidRPr="0049492D" w:rsidRDefault="0049492D" w:rsidP="008E767C">
      <w:pPr>
        <w:pStyle w:val="PargrafodaLista"/>
        <w:numPr>
          <w:ilvl w:val="0"/>
          <w:numId w:val="4"/>
        </w:numPr>
        <w:rPr>
          <w:u w:val="single"/>
        </w:rPr>
      </w:pPr>
      <w:r>
        <w:t xml:space="preserve">O servidor de aplicação deverá ser o </w:t>
      </w:r>
      <w:proofErr w:type="spellStart"/>
      <w:r>
        <w:t>Tomcat</w:t>
      </w:r>
      <w:proofErr w:type="spellEnd"/>
      <w:r>
        <w:t>.</w:t>
      </w:r>
    </w:p>
    <w:p w:rsidR="0049492D" w:rsidRPr="0049492D" w:rsidRDefault="0049492D" w:rsidP="008E767C">
      <w:pPr>
        <w:pStyle w:val="PargrafodaLista"/>
        <w:numPr>
          <w:ilvl w:val="0"/>
          <w:numId w:val="4"/>
        </w:numPr>
        <w:rPr>
          <w:u w:val="single"/>
        </w:rPr>
      </w:pPr>
      <w:r>
        <w:t>Todo o código</w:t>
      </w:r>
      <w:proofErr w:type="gramStart"/>
      <w:r>
        <w:t xml:space="preserve">  </w:t>
      </w:r>
      <w:proofErr w:type="gramEnd"/>
      <w:r>
        <w:t>deve ser documentado e comentado.</w:t>
      </w:r>
    </w:p>
    <w:p w:rsidR="0049492D" w:rsidRPr="0049492D" w:rsidRDefault="0049492D" w:rsidP="008E767C">
      <w:pPr>
        <w:pStyle w:val="PargrafodaLista"/>
        <w:numPr>
          <w:ilvl w:val="0"/>
          <w:numId w:val="4"/>
        </w:numPr>
        <w:rPr>
          <w:u w:val="single"/>
        </w:rPr>
      </w:pPr>
      <w:r>
        <w:t xml:space="preserve">Utilizar as </w:t>
      </w:r>
      <w:proofErr w:type="spellStart"/>
      <w:r>
        <w:t>APIs</w:t>
      </w:r>
      <w:proofErr w:type="spellEnd"/>
      <w:r>
        <w:t xml:space="preserve"> atuais para a parte de </w:t>
      </w:r>
      <w:proofErr w:type="gramStart"/>
      <w:r>
        <w:t>UI(</w:t>
      </w:r>
      <w:proofErr w:type="spellStart"/>
      <w:proofErr w:type="gramEnd"/>
      <w:r>
        <w:t>User</w:t>
      </w:r>
      <w:proofErr w:type="spellEnd"/>
      <w:r>
        <w:t xml:space="preserve"> Interface).</w:t>
      </w:r>
    </w:p>
    <w:p w:rsidR="0049492D" w:rsidRDefault="0049492D" w:rsidP="0049492D">
      <w:pPr>
        <w:pStyle w:val="PargrafodaLista"/>
        <w:ind w:left="780"/>
      </w:pPr>
    </w:p>
    <w:p w:rsidR="0049492D" w:rsidRDefault="0049492D" w:rsidP="0049492D">
      <w:pPr>
        <w:pStyle w:val="PargrafodaLista"/>
        <w:ind w:left="780"/>
      </w:pPr>
    </w:p>
    <w:p w:rsidR="0049492D" w:rsidRDefault="0049492D" w:rsidP="0049492D">
      <w:pPr>
        <w:pStyle w:val="PargrafodaLista"/>
        <w:ind w:left="780"/>
        <w:rPr>
          <w:u w:val="single"/>
        </w:rPr>
      </w:pPr>
    </w:p>
    <w:p w:rsidR="00AE6DCC" w:rsidRDefault="00AE6DCC" w:rsidP="00AE6DCC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4.</w:t>
      </w:r>
      <w:proofErr w:type="gramEnd"/>
      <w:r>
        <w:rPr>
          <w:b/>
          <w:sz w:val="32"/>
          <w:szCs w:val="32"/>
          <w:u w:val="single"/>
        </w:rPr>
        <w:t>Análise:</w:t>
      </w:r>
    </w:p>
    <w:p w:rsidR="00AE6DCC" w:rsidRDefault="00AE6DCC" w:rsidP="0049492D">
      <w:pPr>
        <w:pStyle w:val="PargrafodaLista"/>
        <w:ind w:left="780"/>
        <w:rPr>
          <w:u w:val="single"/>
        </w:rPr>
      </w:pPr>
    </w:p>
    <w:p w:rsidR="0049492D" w:rsidRPr="00AE6DCC" w:rsidRDefault="00AE6DCC" w:rsidP="0049492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proofErr w:type="gramStart"/>
      <w:r w:rsidRPr="00AE6DCC">
        <w:rPr>
          <w:b/>
          <w:sz w:val="28"/>
          <w:szCs w:val="28"/>
          <w:u w:val="single"/>
        </w:rPr>
        <w:t xml:space="preserve">4.1 </w:t>
      </w:r>
      <w:r w:rsidR="0049492D" w:rsidRPr="00AE6DCC">
        <w:rPr>
          <w:b/>
          <w:sz w:val="28"/>
          <w:szCs w:val="28"/>
          <w:u w:val="single"/>
        </w:rPr>
        <w:t>Arquitetura</w:t>
      </w:r>
      <w:proofErr w:type="gramEnd"/>
      <w:r w:rsidR="0049492D" w:rsidRPr="00AE6DCC">
        <w:rPr>
          <w:b/>
          <w:sz w:val="28"/>
          <w:szCs w:val="28"/>
          <w:u w:val="single"/>
        </w:rPr>
        <w:t xml:space="preserve"> do Sistema:</w:t>
      </w:r>
    </w:p>
    <w:p w:rsidR="0049492D" w:rsidRDefault="006B54C4" w:rsidP="006B54C4">
      <w:r>
        <w:t xml:space="preserve">A arquitetura do sistema foi </w:t>
      </w:r>
      <w:r w:rsidR="00B62D94">
        <w:t>utilizada</w:t>
      </w:r>
      <w:r>
        <w:t xml:space="preserve"> o modelo MVC</w:t>
      </w:r>
      <w:r w:rsidR="00B62D94">
        <w:t xml:space="preserve"> </w:t>
      </w:r>
      <w:r>
        <w:t>(</w:t>
      </w:r>
      <w:proofErr w:type="spellStart"/>
      <w:r>
        <w:t>Model-View-Controller</w:t>
      </w:r>
      <w:proofErr w:type="spellEnd"/>
      <w:r>
        <w:t>), que tem como objetivo separar as res</w:t>
      </w:r>
      <w:r w:rsidR="00B62D94">
        <w:t>ponsabilidades de cada camada.</w:t>
      </w:r>
    </w:p>
    <w:p w:rsidR="00780C2B" w:rsidRDefault="00780C2B" w:rsidP="006B54C4">
      <w:r>
        <w:rPr>
          <w:noProof/>
        </w:rPr>
        <w:drawing>
          <wp:inline distT="0" distB="0" distL="0" distR="0">
            <wp:extent cx="6115050" cy="21717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DCC" w:rsidRDefault="00AE6DCC" w:rsidP="006B54C4"/>
    <w:p w:rsidR="00AE6DCC" w:rsidRDefault="00AE6DCC" w:rsidP="006B54C4"/>
    <w:p w:rsidR="00AE6DCC" w:rsidRDefault="00AE6DCC" w:rsidP="006B54C4"/>
    <w:p w:rsidR="00AE6DCC" w:rsidRDefault="00AE6DCC" w:rsidP="006B54C4"/>
    <w:p w:rsidR="003D6AA3" w:rsidRDefault="00AE6DCC" w:rsidP="003D6AA3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4.2</w:t>
      </w:r>
      <w:r w:rsidRPr="00AE6DCC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Ambiente</w:t>
      </w:r>
      <w:proofErr w:type="gramEnd"/>
      <w:r>
        <w:rPr>
          <w:b/>
          <w:sz w:val="28"/>
          <w:szCs w:val="28"/>
          <w:u w:val="single"/>
        </w:rPr>
        <w:t xml:space="preserve"> de Desenvolvimento</w:t>
      </w:r>
      <w:r w:rsidRPr="00AE6DCC">
        <w:rPr>
          <w:b/>
          <w:sz w:val="28"/>
          <w:szCs w:val="28"/>
          <w:u w:val="single"/>
        </w:rPr>
        <w:t>:</w:t>
      </w:r>
    </w:p>
    <w:p w:rsidR="003D6AA3" w:rsidRDefault="003D6AA3" w:rsidP="003D6AA3">
      <w:pPr>
        <w:rPr>
          <w:sz w:val="28"/>
          <w:szCs w:val="28"/>
        </w:rPr>
      </w:pPr>
    </w:p>
    <w:p w:rsidR="003D6AA3" w:rsidRPr="003D6AA3" w:rsidRDefault="003D6AA3" w:rsidP="003D6AA3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 </w:t>
      </w:r>
      <w:r>
        <w:t>linguagem de programação definida e utilizada foi JAVA.</w:t>
      </w:r>
    </w:p>
    <w:p w:rsidR="003D6AA3" w:rsidRDefault="00AE6DCC" w:rsidP="003D6AA3">
      <w:proofErr w:type="gramStart"/>
      <w:r w:rsidRPr="00AE6DCC">
        <w:t>A IDE (</w:t>
      </w:r>
      <w:proofErr w:type="spellStart"/>
      <w:r w:rsidRPr="00AE6DCC">
        <w:t>Integrated</w:t>
      </w:r>
      <w:proofErr w:type="spellEnd"/>
      <w:r w:rsidRPr="00AE6DCC">
        <w:t xml:space="preserve"> </w:t>
      </w:r>
      <w:proofErr w:type="spellStart"/>
      <w:r w:rsidRPr="00AE6DCC">
        <w:t>Development</w:t>
      </w:r>
      <w:proofErr w:type="spellEnd"/>
      <w:r w:rsidRPr="00AE6DCC">
        <w:t xml:space="preserve"> </w:t>
      </w:r>
      <w:proofErr w:type="spellStart"/>
      <w:r w:rsidRPr="00AE6DCC">
        <w:t>Envi</w:t>
      </w:r>
      <w:r>
        <w:t>ronment</w:t>
      </w:r>
      <w:proofErr w:type="spellEnd"/>
      <w:r>
        <w:t>)</w:t>
      </w:r>
      <w:proofErr w:type="gramEnd"/>
      <w:r>
        <w:t xml:space="preserve"> (Ambiente Integrado de Desenvolvimento) utilizado foi Eclipse.</w:t>
      </w:r>
    </w:p>
    <w:p w:rsidR="003D6AA3" w:rsidRPr="00AE6DCC" w:rsidRDefault="003D6AA3" w:rsidP="003D6AA3">
      <w:r>
        <w:t>E foi escolhido utilizar JSF (Java Server Faces)</w:t>
      </w:r>
      <w:proofErr w:type="gramStart"/>
      <w:r>
        <w:t xml:space="preserve"> pois</w:t>
      </w:r>
      <w:proofErr w:type="gramEnd"/>
      <w:r>
        <w:t xml:space="preserve"> esse framework é caracterizado como uma tecnologia que permite criar aplicações Java para Web com componentes visuais prontos.</w:t>
      </w:r>
    </w:p>
    <w:p w:rsidR="00AE6DCC" w:rsidRDefault="003D6AA3" w:rsidP="006B54C4">
      <w:r>
        <w:t xml:space="preserve">O sistema será executado utilizando o Apache </w:t>
      </w:r>
      <w:proofErr w:type="spellStart"/>
      <w:r>
        <w:t>Tomcat</w:t>
      </w:r>
      <w:proofErr w:type="spellEnd"/>
      <w:r>
        <w:t xml:space="preserve"> na versão 8.5 da Apache Software </w:t>
      </w:r>
      <w:proofErr w:type="spellStart"/>
      <w:r>
        <w:t>Foundation</w:t>
      </w:r>
      <w:proofErr w:type="spellEnd"/>
      <w:r>
        <w:t>.</w:t>
      </w:r>
    </w:p>
    <w:p w:rsidR="00326365" w:rsidRDefault="00326365" w:rsidP="006B54C4"/>
    <w:p w:rsidR="00326365" w:rsidRDefault="00326365" w:rsidP="006B54C4"/>
    <w:p w:rsidR="00326365" w:rsidRDefault="00326365" w:rsidP="003263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4.3 </w:t>
      </w:r>
      <w:proofErr w:type="gramStart"/>
      <w:r>
        <w:rPr>
          <w:b/>
          <w:sz w:val="28"/>
          <w:szCs w:val="28"/>
          <w:u w:val="single"/>
        </w:rPr>
        <w:t>Protótipos</w:t>
      </w:r>
      <w:r w:rsidRPr="00AE6DCC">
        <w:rPr>
          <w:b/>
          <w:sz w:val="28"/>
          <w:szCs w:val="28"/>
          <w:u w:val="single"/>
        </w:rPr>
        <w:t xml:space="preserve"> :</w:t>
      </w:r>
      <w:proofErr w:type="gramEnd"/>
    </w:p>
    <w:p w:rsidR="00326365" w:rsidRDefault="00326365" w:rsidP="006B54C4">
      <w:r>
        <w:rPr>
          <w:noProof/>
        </w:rPr>
        <w:drawing>
          <wp:inline distT="0" distB="0" distL="0" distR="0">
            <wp:extent cx="6120765" cy="1491880"/>
            <wp:effectExtent l="19050" t="0" r="0" b="0"/>
            <wp:docPr id="2" name="Imagem 1" descr="C:\Users\Gustavo Hoffmann\Desktop\ProvaBDR\list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 Hoffmann\Desktop\ProvaBDR\listage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9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65" w:rsidRDefault="00326365" w:rsidP="006B54C4">
      <w:r>
        <w:t>Nesta</w:t>
      </w:r>
      <w:r w:rsidR="00BE1BBA">
        <w:t xml:space="preserve"> imagem acima, refere-se </w:t>
      </w:r>
      <w:proofErr w:type="gramStart"/>
      <w:r w:rsidR="00BE1BBA">
        <w:t>a</w:t>
      </w:r>
      <w:proofErr w:type="gramEnd"/>
      <w:r>
        <w:t xml:space="preserve"> tela de listagem</w:t>
      </w:r>
      <w:r w:rsidR="00BE1BBA">
        <w:t>, onde</w:t>
      </w:r>
      <w:r>
        <w:t xml:space="preserve"> você poderá visualizar todos os automóveis cadastrados no sistema, tendo a opção de ordenar por alguma coluna, visualizar outra página da tabela. Ao clicar em alterar, você será direcionado ao formulário para editar as informações.</w:t>
      </w:r>
    </w:p>
    <w:p w:rsidR="00326365" w:rsidRDefault="00326365" w:rsidP="006B54C4">
      <w:r>
        <w:t xml:space="preserve">Ao clicar em excluir, o sistema vai exibir uma confirmação ao usuário para exclusão. </w:t>
      </w:r>
    </w:p>
    <w:p w:rsidR="00326365" w:rsidRDefault="00326365" w:rsidP="006B54C4">
      <w:r>
        <w:t>E poderá clicar em Cadastrar Novo para direcionar ao formulário de preenchimento.</w:t>
      </w:r>
    </w:p>
    <w:p w:rsidR="00A05D4F" w:rsidRDefault="00A05D4F" w:rsidP="006B54C4"/>
    <w:p w:rsidR="00A05D4F" w:rsidRDefault="00A05D4F" w:rsidP="006B54C4">
      <w:r>
        <w:rPr>
          <w:noProof/>
        </w:rPr>
        <w:drawing>
          <wp:inline distT="0" distB="0" distL="0" distR="0">
            <wp:extent cx="4733925" cy="3200400"/>
            <wp:effectExtent l="19050" t="0" r="9525" b="0"/>
            <wp:docPr id="4" name="Imagem 2" descr="C:\Users\Gustavo Hoffmann\Desktop\ProvaBDR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vo Hoffmann\Desktop\ProvaBDR\cadastr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D4F" w:rsidRDefault="00A05D4F" w:rsidP="006B54C4">
      <w:r>
        <w:t xml:space="preserve">Na imagem acima é demonstrado </w:t>
      </w:r>
      <w:proofErr w:type="gramStart"/>
      <w:r>
        <w:t>a</w:t>
      </w:r>
      <w:proofErr w:type="gramEnd"/>
      <w:r>
        <w:t xml:space="preserve"> tela de cadastro de um novo veículo. Ao clicar em salvar o sistema irá validar se alguns campos estão preenchidos e também se já existe um veículo registrado com a mesma placa.</w:t>
      </w:r>
    </w:p>
    <w:p w:rsidR="00A05D4F" w:rsidRDefault="00A05D4F" w:rsidP="006B54C4"/>
    <w:p w:rsidR="00A05D4F" w:rsidRDefault="00A05D4F" w:rsidP="00A05D4F"/>
    <w:p w:rsidR="00A05D4F" w:rsidRDefault="00A05D4F" w:rsidP="00A05D4F">
      <w:r>
        <w:rPr>
          <w:noProof/>
        </w:rPr>
        <w:drawing>
          <wp:inline distT="0" distB="0" distL="0" distR="0">
            <wp:extent cx="3895725" cy="4572000"/>
            <wp:effectExtent l="19050" t="0" r="9525" b="0"/>
            <wp:docPr id="5" name="Imagem 3" descr="C:\Users\Gustavo Hoffmann\Desktop\ProvaBDR\ed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tavo Hoffmann\Desktop\ProvaBDR\edica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D4F" w:rsidRPr="006B54C4" w:rsidRDefault="00A05D4F" w:rsidP="00A05D4F">
      <w:r>
        <w:t>Na imagem acima está sendo exibida e edição de um veículo.</w:t>
      </w:r>
    </w:p>
    <w:sectPr w:rsidR="00A05D4F" w:rsidRPr="006B54C4" w:rsidSect="00DD4B2A">
      <w:headerReference w:type="default" r:id="rId12"/>
      <w:footerReference w:type="default" r:id="rId13"/>
      <w:pgSz w:w="11907" w:h="16840" w:code="9"/>
      <w:pgMar w:top="1128" w:right="1134" w:bottom="720" w:left="1134" w:header="540" w:footer="425" w:gutter="0"/>
      <w:pgBorders w:offsetFrom="page">
        <w:left w:val="threeDEmboss" w:sz="4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DA2" w:rsidRDefault="004B4DA2" w:rsidP="00B305D7">
      <w:r>
        <w:separator/>
      </w:r>
    </w:p>
  </w:endnote>
  <w:endnote w:type="continuationSeparator" w:id="0">
    <w:p w:rsidR="004B4DA2" w:rsidRDefault="004B4DA2" w:rsidP="00B30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0B3" w:rsidRDefault="000E4A57" w:rsidP="003970B3">
    <w:pPr>
      <w:pStyle w:val="Rodap"/>
      <w:tabs>
        <w:tab w:val="clear" w:pos="4419"/>
        <w:tab w:val="clear" w:pos="8838"/>
        <w:tab w:val="center" w:pos="5387"/>
        <w:tab w:val="right" w:pos="9639"/>
      </w:tabs>
      <w:ind w:left="-426"/>
      <w:rPr>
        <w:rStyle w:val="Nmerodepgina"/>
        <w:rFonts w:ascii="Zurich XCn BT" w:hAnsi="Zurich XCn BT"/>
        <w:sz w:val="16"/>
      </w:rPr>
    </w:pPr>
    <w:r w:rsidRPr="000E4A57">
      <w:rPr>
        <w:rFonts w:ascii="Arial" w:hAnsi="Arial" w:cs="Arial"/>
        <w:noProof/>
        <w:sz w:val="20"/>
      </w:rPr>
      <w:pict>
        <v:line id="Conector reto 1" o:spid="_x0000_s4097" style="position:absolute;left:0;text-align:left;flip:y;z-index:251659264;visibility:visible" from="0,0" to="748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" strokeweight=".5pt"/>
      </w:pict>
    </w:r>
  </w:p>
  <w:p w:rsidR="001524C2" w:rsidRPr="003970B3" w:rsidRDefault="00DD4B2A" w:rsidP="003970B3">
    <w:pPr>
      <w:pStyle w:val="Rodap"/>
      <w:tabs>
        <w:tab w:val="clear" w:pos="4419"/>
        <w:tab w:val="clear" w:pos="8838"/>
        <w:tab w:val="center" w:pos="5387"/>
        <w:tab w:val="right" w:pos="9639"/>
      </w:tabs>
      <w:ind w:left="-426"/>
      <w:rPr>
        <w:rStyle w:val="Nmerodepgina"/>
        <w:rFonts w:ascii="Zurich XCn BT" w:hAnsi="Zurich XCn BT"/>
        <w:sz w:val="18"/>
      </w:rPr>
    </w:pPr>
    <w:r>
      <w:rPr>
        <w:rStyle w:val="Nmerodepgina"/>
        <w:rFonts w:ascii="Zurich XCn BT" w:hAnsi="Zurich XCn BT"/>
        <w:sz w:val="16"/>
      </w:rPr>
      <w:tab/>
    </w:r>
    <w:r w:rsidR="00741C03">
      <w:rPr>
        <w:rFonts w:ascii="Arial" w:hAnsi="Arial" w:cs="Arial"/>
        <w:noProof/>
        <w:sz w:val="20"/>
      </w:rPr>
      <w:tab/>
    </w:r>
    <w:r w:rsidR="00741C03">
      <w:rPr>
        <w:rStyle w:val="Nmerodepgina"/>
        <w:rFonts w:ascii="Zurich XCn BT" w:hAnsi="Zurich XCn BT"/>
        <w:sz w:val="16"/>
      </w:rPr>
      <w:t xml:space="preserve">               </w:t>
    </w:r>
    <w:r w:rsidR="000E4A57">
      <w:rPr>
        <w:rStyle w:val="Nmerodepgina"/>
        <w:rFonts w:ascii="Zurich XCn BT" w:hAnsi="Zurich XCn BT"/>
        <w:sz w:val="18"/>
      </w:rPr>
      <w:fldChar w:fldCharType="begin"/>
    </w:r>
    <w:r w:rsidR="00741C03">
      <w:rPr>
        <w:rStyle w:val="Nmerodepgina"/>
        <w:rFonts w:ascii="Zurich XCn BT" w:hAnsi="Zurich XCn BT"/>
        <w:sz w:val="18"/>
      </w:rPr>
      <w:instrText xml:space="preserve"> PAGE </w:instrText>
    </w:r>
    <w:r w:rsidR="000E4A57">
      <w:rPr>
        <w:rStyle w:val="Nmerodepgina"/>
        <w:rFonts w:ascii="Zurich XCn BT" w:hAnsi="Zurich XCn BT"/>
        <w:sz w:val="18"/>
      </w:rPr>
      <w:fldChar w:fldCharType="separate"/>
    </w:r>
    <w:r w:rsidR="00A05D4F">
      <w:rPr>
        <w:rStyle w:val="Nmerodepgina"/>
        <w:rFonts w:ascii="Zurich XCn BT" w:hAnsi="Zurich XCn BT"/>
        <w:noProof/>
        <w:sz w:val="18"/>
      </w:rPr>
      <w:t>3</w:t>
    </w:r>
    <w:r w:rsidR="000E4A57">
      <w:rPr>
        <w:rStyle w:val="Nmerodepgina"/>
        <w:rFonts w:ascii="Zurich XCn BT" w:hAnsi="Zurich XCn BT"/>
        <w:sz w:val="18"/>
      </w:rPr>
      <w:fldChar w:fldCharType="end"/>
    </w:r>
    <w:r w:rsidR="00741C03">
      <w:rPr>
        <w:rStyle w:val="Nmerodepgina"/>
        <w:rFonts w:ascii="Zurich XCn BT" w:hAnsi="Zurich XCn BT"/>
        <w:sz w:val="18"/>
      </w:rPr>
      <w:t>/</w:t>
    </w:r>
    <w:r w:rsidR="000E4A57">
      <w:rPr>
        <w:rStyle w:val="Nmerodepgina"/>
        <w:rFonts w:ascii="Zurich XCn BT" w:hAnsi="Zurich XCn BT"/>
        <w:sz w:val="18"/>
      </w:rPr>
      <w:fldChar w:fldCharType="begin"/>
    </w:r>
    <w:r w:rsidR="00741C03">
      <w:rPr>
        <w:rStyle w:val="Nmerodepgina"/>
        <w:rFonts w:ascii="Zurich XCn BT" w:hAnsi="Zurich XCn BT"/>
        <w:sz w:val="18"/>
      </w:rPr>
      <w:instrText xml:space="preserve"> NUMPAGES </w:instrText>
    </w:r>
    <w:r w:rsidR="000E4A57">
      <w:rPr>
        <w:rStyle w:val="Nmerodepgina"/>
        <w:rFonts w:ascii="Zurich XCn BT" w:hAnsi="Zurich XCn BT"/>
        <w:sz w:val="18"/>
      </w:rPr>
      <w:fldChar w:fldCharType="separate"/>
    </w:r>
    <w:r w:rsidR="00A05D4F">
      <w:rPr>
        <w:rStyle w:val="Nmerodepgina"/>
        <w:rFonts w:ascii="Zurich XCn BT" w:hAnsi="Zurich XCn BT"/>
        <w:noProof/>
        <w:sz w:val="18"/>
      </w:rPr>
      <w:t>3</w:t>
    </w:r>
    <w:r w:rsidR="000E4A57">
      <w:rPr>
        <w:rStyle w:val="Nmerodepgina"/>
        <w:rFonts w:ascii="Zurich XCn BT" w:hAnsi="Zurich XCn BT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DA2" w:rsidRDefault="004B4DA2" w:rsidP="00B305D7">
      <w:r>
        <w:separator/>
      </w:r>
    </w:p>
  </w:footnote>
  <w:footnote w:type="continuationSeparator" w:id="0">
    <w:p w:rsidR="004B4DA2" w:rsidRDefault="004B4DA2" w:rsidP="00B305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C2" w:rsidRDefault="00B305D7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-262890</wp:posOffset>
          </wp:positionH>
          <wp:positionV relativeFrom="paragraph">
            <wp:posOffset>-332740</wp:posOffset>
          </wp:positionV>
          <wp:extent cx="7143750" cy="1209040"/>
          <wp:effectExtent l="0" t="0" r="0" b="0"/>
          <wp:wrapThrough wrapText="bothSides">
            <wp:wrapPolygon edited="0">
              <wp:start x="0" y="0"/>
              <wp:lineTo x="0" y="21101"/>
              <wp:lineTo x="21542" y="21101"/>
              <wp:lineTo x="21542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cnolog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0" cy="1209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05380F"/>
    <w:multiLevelType w:val="hybridMultilevel"/>
    <w:tmpl w:val="A7504E2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7FD2003"/>
    <w:multiLevelType w:val="hybridMultilevel"/>
    <w:tmpl w:val="797C1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970B3"/>
    <w:rsid w:val="000E4A57"/>
    <w:rsid w:val="001F6939"/>
    <w:rsid w:val="002A724D"/>
    <w:rsid w:val="00326365"/>
    <w:rsid w:val="003970B3"/>
    <w:rsid w:val="003D6AA3"/>
    <w:rsid w:val="0049492D"/>
    <w:rsid w:val="004B4DA2"/>
    <w:rsid w:val="006B54C4"/>
    <w:rsid w:val="00741C03"/>
    <w:rsid w:val="00780C2B"/>
    <w:rsid w:val="007C6192"/>
    <w:rsid w:val="00840D92"/>
    <w:rsid w:val="008E767C"/>
    <w:rsid w:val="00A05D4F"/>
    <w:rsid w:val="00A25158"/>
    <w:rsid w:val="00AC5831"/>
    <w:rsid w:val="00AE6DCC"/>
    <w:rsid w:val="00B26349"/>
    <w:rsid w:val="00B305D7"/>
    <w:rsid w:val="00B62D94"/>
    <w:rsid w:val="00BE1BBA"/>
    <w:rsid w:val="00D306BE"/>
    <w:rsid w:val="00D839B7"/>
    <w:rsid w:val="00DD1862"/>
    <w:rsid w:val="00DD4B2A"/>
    <w:rsid w:val="00F34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305D7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link w:val="Ttulo2Char"/>
    <w:qFormat/>
    <w:rsid w:val="00B305D7"/>
    <w:pPr>
      <w:keepNext/>
      <w:numPr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B305D7"/>
    <w:pPr>
      <w:keepNext/>
      <w:numPr>
        <w:numId w:val="2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305D7"/>
    <w:rPr>
      <w:rFonts w:ascii="Arial Black" w:eastAsia="Times New Roman" w:hAnsi="Arial Black" w:cs="Arial"/>
      <w:sz w:val="32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B305D7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B305D7"/>
    <w:rPr>
      <w:rFonts w:ascii="Arial" w:eastAsia="Times New Roman" w:hAnsi="Arial" w:cs="Arial"/>
      <w:b/>
      <w:bCs/>
      <w:i/>
      <w:sz w:val="26"/>
      <w:szCs w:val="26"/>
      <w:lang w:eastAsia="pt-BR"/>
    </w:rPr>
  </w:style>
  <w:style w:type="paragraph" w:styleId="Cabealho">
    <w:name w:val="header"/>
    <w:basedOn w:val="Normal"/>
    <w:link w:val="CabealhoChar"/>
    <w:rsid w:val="00B305D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305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B305D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305D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B305D7"/>
  </w:style>
  <w:style w:type="character" w:styleId="Hyperlink">
    <w:name w:val="Hyperlink"/>
    <w:basedOn w:val="Fontepargpadro"/>
    <w:uiPriority w:val="99"/>
    <w:rsid w:val="00B305D7"/>
    <w:rPr>
      <w:color w:val="0000FF"/>
      <w:u w:val="single"/>
    </w:rPr>
  </w:style>
  <w:style w:type="table" w:styleId="Tabelacomgrade">
    <w:name w:val="Table Grid"/>
    <w:basedOn w:val="Tabelanormal"/>
    <w:rsid w:val="00B305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nciaSutil">
    <w:name w:val="Subtle Reference"/>
    <w:basedOn w:val="Fontepargpadro"/>
    <w:uiPriority w:val="31"/>
    <w:qFormat/>
    <w:rsid w:val="00B305D7"/>
    <w:rPr>
      <w:smallCaps/>
      <w:color w:val="C0504D" w:themeColor="accent2"/>
      <w:u w:val="single"/>
    </w:rPr>
  </w:style>
  <w:style w:type="paragraph" w:customStyle="1" w:styleId="Tabletext">
    <w:name w:val="Tabletext"/>
    <w:basedOn w:val="Normal"/>
    <w:rsid w:val="00B305D7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table" w:styleId="SombreamentoMdio1-nfase1">
    <w:name w:val="Medium Shading 1 Accent 1"/>
    <w:basedOn w:val="Tabelanormal"/>
    <w:uiPriority w:val="63"/>
    <w:rsid w:val="00B305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305D7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305D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305D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305D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B305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305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styleId="nfaseIntensa">
    <w:name w:val="Intense Emphasis"/>
    <w:basedOn w:val="Fontepargpadro"/>
    <w:uiPriority w:val="21"/>
    <w:qFormat/>
    <w:rsid w:val="00B305D7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05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5D7"/>
    <w:rPr>
      <w:rFonts w:ascii="Tahoma" w:eastAsia="Times New Roman" w:hAnsi="Tahoma" w:cs="Tahoma"/>
      <w:sz w:val="16"/>
      <w:szCs w:val="16"/>
      <w:lang w:eastAsia="pt-BR"/>
    </w:rPr>
  </w:style>
  <w:style w:type="table" w:styleId="ListaClara-nfase1">
    <w:name w:val="Light List Accent 1"/>
    <w:basedOn w:val="Tabelanormal"/>
    <w:uiPriority w:val="61"/>
    <w:rsid w:val="00D839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8E76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%20Hoffmann\AppData\Local\Temp\Temp1_05-Fontes-pocket-doc-proj_VJDS.zip\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19CA5-3CB8-45D4-90E3-2DE766EB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151</TotalTime>
  <Pages>3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Hoffmann</dc:creator>
  <cp:lastModifiedBy>Gustavo Hoffmann</cp:lastModifiedBy>
  <cp:revision>12</cp:revision>
  <dcterms:created xsi:type="dcterms:W3CDTF">2017-03-25T16:39:00Z</dcterms:created>
  <dcterms:modified xsi:type="dcterms:W3CDTF">2017-03-25T23:07:00Z</dcterms:modified>
</cp:coreProperties>
</file>